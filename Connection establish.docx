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AB818" w14:textId="4B9B4F50" w:rsidR="00A0108D" w:rsidRPr="00C336EF" w:rsidRDefault="00A0108D" w:rsidP="00A010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336EF">
        <w:rPr>
          <w:rFonts w:ascii="Arial" w:eastAsia="Times New Roman" w:hAnsi="Arial" w:cs="Arial"/>
          <w:color w:val="000000"/>
          <w:lang w:eastAsia="en-IN"/>
        </w:rPr>
        <w:t> </w:t>
      </w:r>
      <w:r w:rsidR="00D10A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CONNECTION</w:t>
      </w:r>
    </w:p>
    <w:p w14:paraId="4C556262" w14:textId="77777777" w:rsidR="00A0108D" w:rsidRDefault="00A0108D" w:rsidP="00A0108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2AC3893" w14:textId="77777777" w:rsidR="00A0108D" w:rsidRPr="00C336EF" w:rsidRDefault="00A0108D" w:rsidP="00A010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AIM: </w:t>
      </w:r>
    </w:p>
    <w:p w14:paraId="0474C5C2" w14:textId="4543EECB" w:rsidR="00A0108D" w:rsidRPr="00C336EF" w:rsidRDefault="00A0108D" w:rsidP="00D10AD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TCP Connection</w:t>
      </w:r>
    </w:p>
    <w:p w14:paraId="0ED36857" w14:textId="77777777" w:rsidR="00A0108D" w:rsidRDefault="00A0108D" w:rsidP="00A0108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F56824F" w14:textId="77777777" w:rsidR="00A0108D" w:rsidRPr="00C336EF" w:rsidRDefault="00A0108D" w:rsidP="00A01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PROGRAM</w:t>
      </w:r>
      <w:r w:rsidRPr="00C33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 </w:t>
      </w:r>
    </w:p>
    <w:p w14:paraId="14D1ED17" w14:textId="77777777" w:rsidR="00A0108D" w:rsidRPr="00C336EF" w:rsidRDefault="00A0108D" w:rsidP="00A01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813D68" w14:textId="77777777" w:rsidR="00A0108D" w:rsidRDefault="00A0108D" w:rsidP="00A0108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C33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SERVER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7D1DA581" w14:textId="77777777" w:rsidR="00A0108D" w:rsidRPr="00C336EF" w:rsidRDefault="00A0108D" w:rsidP="00A01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83AA56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#include&lt;stdio.h&gt;</w:t>
      </w:r>
    </w:p>
    <w:p w14:paraId="2F2A78CA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#include&lt;stdlib.h&gt;</w:t>
      </w:r>
    </w:p>
    <w:p w14:paraId="0B68A52B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#include&lt;string.h&gt;</w:t>
      </w:r>
    </w:p>
    <w:p w14:paraId="4895168C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#include&lt;sys/socket.h&gt;</w:t>
      </w:r>
    </w:p>
    <w:p w14:paraId="1A8ECDFB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#include&lt;sys/types.h&gt;</w:t>
      </w:r>
    </w:p>
    <w:p w14:paraId="7380D6D8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#include&lt;netdb.h&gt;</w:t>
      </w:r>
    </w:p>
    <w:p w14:paraId="30BF134E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#include&lt;netinet/in.h&gt;</w:t>
      </w:r>
    </w:p>
    <w:p w14:paraId="2D547479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C051755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</w:t>
      </w:r>
      <w:proofErr w:type="gram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define</w:t>
      </w:r>
      <w:proofErr w:type="gram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PORT 8080</w:t>
      </w:r>
    </w:p>
    <w:p w14:paraId="0A5CD566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</w:t>
      </w:r>
      <w:proofErr w:type="gram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define</w:t>
      </w:r>
      <w:proofErr w:type="gram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MAX 1024</w:t>
      </w:r>
    </w:p>
    <w:p w14:paraId="26736267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</w:t>
      </w:r>
      <w:proofErr w:type="gram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define</w:t>
      </w:r>
      <w:proofErr w:type="gram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SA struct </w:t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sockaddr</w:t>
      </w:r>
      <w:proofErr w:type="spellEnd"/>
    </w:p>
    <w:p w14:paraId="3392D3AC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2CF478D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sockfd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){</w:t>
      </w:r>
    </w:p>
    <w:p w14:paraId="04F8AC71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char </w:t>
      </w:r>
      <w:proofErr w:type="gram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buff[</w:t>
      </w:r>
      <w:proofErr w:type="gram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MAX];</w:t>
      </w:r>
    </w:p>
    <w:p w14:paraId="52FC11B7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read(</w:t>
      </w:r>
      <w:proofErr w:type="spellStart"/>
      <w:proofErr w:type="gram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sockfd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buff, </w:t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sizeof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(buff));</w:t>
      </w:r>
    </w:p>
    <w:p w14:paraId="2B4068D5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"\n\</w:t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n%s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 buff);</w:t>
      </w:r>
    </w:p>
    <w:p w14:paraId="61027491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"\n\</w:t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nServer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exit...\n");</w:t>
      </w:r>
    </w:p>
    <w:p w14:paraId="363EB991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1F61AFD1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1A2AAFD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gram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</w:t>
      </w:r>
      <w:proofErr w:type="gram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){</w:t>
      </w:r>
    </w:p>
    <w:p w14:paraId="58865904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sockfd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connfd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511D5A2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struct </w:t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sockaddr_in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servaddr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cli;</w:t>
      </w:r>
    </w:p>
    <w:p w14:paraId="083D6B5E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sockfd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socket(</w:t>
      </w:r>
      <w:proofErr w:type="gram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AF_INET, SOCK_STREAM, 0);</w:t>
      </w:r>
    </w:p>
    <w:p w14:paraId="374C9B83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perror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"Socket status :");</w:t>
      </w:r>
    </w:p>
    <w:p w14:paraId="10F6CA6F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bzero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</w:t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servaddr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sizeof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servaddr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14:paraId="66C0AFA1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servaddr.sin_family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AF_INET;</w:t>
      </w:r>
    </w:p>
    <w:p w14:paraId="091EB33F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servaddr.sin_</w:t>
      </w:r>
      <w:proofErr w:type="gram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addr.s</w:t>
      </w:r>
      <w:proofErr w:type="gram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_addr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inet_addr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("127.0.0.1");</w:t>
      </w:r>
    </w:p>
    <w:p w14:paraId="79CF1FBF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servaddr.sin_port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htons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PORT);</w:t>
      </w:r>
    </w:p>
    <w:p w14:paraId="1A01D481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bind(</w:t>
      </w:r>
      <w:proofErr w:type="spellStart"/>
      <w:proofErr w:type="gram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sockfd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(SA*)&amp;</w:t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servaddr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sizeof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servaddr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14:paraId="534224EA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perror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"Bind status :");</w:t>
      </w:r>
    </w:p>
    <w:p w14:paraId="2B8F0CDC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listen(</w:t>
      </w:r>
      <w:proofErr w:type="spellStart"/>
      <w:proofErr w:type="gram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sockfd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5);</w:t>
      </w:r>
    </w:p>
    <w:p w14:paraId="29ED2452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perror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"Listening :");</w:t>
      </w:r>
    </w:p>
    <w:p w14:paraId="099733CF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connfd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accept(</w:t>
      </w:r>
      <w:proofErr w:type="spellStart"/>
      <w:proofErr w:type="gram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sockfd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(SA*)&amp;cli , &amp;</w:t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8AB53C2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perror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"Connection accept status :");</w:t>
      </w:r>
    </w:p>
    <w:p w14:paraId="2FB8FEDD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connfd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7161F67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close(</w:t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sockfd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5634730" w14:textId="56BF9852" w:rsidR="00A0108D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264CFF18" w14:textId="77777777" w:rsidR="00D10AD8" w:rsidRDefault="00D10AD8" w:rsidP="00A0108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88BD0FE" w14:textId="77777777" w:rsidR="00D10AD8" w:rsidRDefault="00D10AD8" w:rsidP="00A0108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4D4338F" w14:textId="77777777" w:rsidR="00D10AD8" w:rsidRDefault="00D10AD8" w:rsidP="00A0108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E3DEF20" w14:textId="77777777" w:rsidR="00D10AD8" w:rsidRDefault="00D10AD8" w:rsidP="00A0108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CAEEA0E" w14:textId="7BCACD96" w:rsidR="00A0108D" w:rsidRDefault="00A0108D" w:rsidP="00A0108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C33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CLIENT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13CB77E0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#include&lt;stdio.h&gt;</w:t>
      </w:r>
    </w:p>
    <w:p w14:paraId="7FC29AE5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#include&lt;stdlib.h&gt;</w:t>
      </w:r>
    </w:p>
    <w:p w14:paraId="67BD512E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#include&lt;string.h&gt;</w:t>
      </w:r>
    </w:p>
    <w:p w14:paraId="64E033A4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#include&lt;sys/socket.h&gt;</w:t>
      </w:r>
    </w:p>
    <w:p w14:paraId="082A03EE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#include&lt;sys/types.h&gt;</w:t>
      </w:r>
    </w:p>
    <w:p w14:paraId="4EE583C6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#include&lt;netdb.h&gt;</w:t>
      </w:r>
    </w:p>
    <w:p w14:paraId="55FD1340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#include&lt;netinet/in.h&gt;</w:t>
      </w:r>
    </w:p>
    <w:p w14:paraId="68D873A9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2DA0C6F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</w:t>
      </w:r>
      <w:proofErr w:type="gram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define</w:t>
      </w:r>
      <w:proofErr w:type="gram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PORT 8080</w:t>
      </w:r>
    </w:p>
    <w:p w14:paraId="121BE9B3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</w:t>
      </w:r>
      <w:proofErr w:type="gram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define</w:t>
      </w:r>
      <w:proofErr w:type="gram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MAX 1024</w:t>
      </w:r>
    </w:p>
    <w:p w14:paraId="53E136AB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</w:t>
      </w:r>
      <w:proofErr w:type="gram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define</w:t>
      </w:r>
      <w:proofErr w:type="gram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SA struct </w:t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sockaddr</w:t>
      </w:r>
      <w:proofErr w:type="spellEnd"/>
    </w:p>
    <w:p w14:paraId="01FB1245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7F893DF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sockfd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){</w:t>
      </w:r>
    </w:p>
    <w:p w14:paraId="364D8B56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char </w:t>
      </w:r>
      <w:proofErr w:type="gram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buff[</w:t>
      </w:r>
      <w:proofErr w:type="gram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MAX];</w:t>
      </w:r>
    </w:p>
    <w:p w14:paraId="57E72AFF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int n=0;</w:t>
      </w:r>
    </w:p>
    <w:p w14:paraId="5A6960C9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the string :");</w:t>
      </w:r>
    </w:p>
    <w:p w14:paraId="17B2EB4B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("%</w:t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</w:t>
      </w:r>
      <w:proofErr w:type="gram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",buff</w:t>
      </w:r>
      <w:proofErr w:type="spellEnd"/>
      <w:proofErr w:type="gram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45F961C8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write(</w:t>
      </w:r>
      <w:proofErr w:type="spellStart"/>
      <w:proofErr w:type="gram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sockfd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buff, </w:t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sizeof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(buff));</w:t>
      </w: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0B28FEB7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78FC93A8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CB99BBB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gram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</w:t>
      </w:r>
      <w:proofErr w:type="gram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){</w:t>
      </w:r>
    </w:p>
    <w:p w14:paraId="4798069C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sockfd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connfd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E4278EC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struct </w:t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sockaddr_in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servaddr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cli;</w:t>
      </w:r>
    </w:p>
    <w:p w14:paraId="4725BEF0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sockfd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socket(</w:t>
      </w:r>
      <w:proofErr w:type="gram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AF_INET, SOCK_STREAM, 0);</w:t>
      </w:r>
    </w:p>
    <w:p w14:paraId="0E1AE8CA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perror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"Socket status :");</w:t>
      </w:r>
    </w:p>
    <w:p w14:paraId="39613A91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bzero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</w:t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servaddr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sizeof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servaddr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14:paraId="62109475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servaddr.sin_family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AF_INET;</w:t>
      </w:r>
    </w:p>
    <w:p w14:paraId="311C26CB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servaddr.sin_</w:t>
      </w:r>
      <w:proofErr w:type="gram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addr.s</w:t>
      </w:r>
      <w:proofErr w:type="gram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_addr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inet_addr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("127.0.0.1");</w:t>
      </w:r>
    </w:p>
    <w:p w14:paraId="20090EDE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servaddr.sin_port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htons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PORT);</w:t>
      </w:r>
    </w:p>
    <w:p w14:paraId="168C1B50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connect(</w:t>
      </w:r>
      <w:proofErr w:type="spellStart"/>
      <w:proofErr w:type="gram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sockfd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(SA*)&amp;</w:t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servaddr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sizeof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servaddr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14:paraId="18009C8A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perror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"Connect status :");</w:t>
      </w:r>
    </w:p>
    <w:p w14:paraId="6A8210C1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sockfd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AC9A5EA" w14:textId="77777777" w:rsidR="00D10AD8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close(</w:t>
      </w:r>
      <w:proofErr w:type="spellStart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sockfd</w:t>
      </w:r>
      <w:proofErr w:type="spellEnd"/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5D561165" w14:textId="44EEC7C4" w:rsidR="00A0108D" w:rsidRPr="00D10AD8" w:rsidRDefault="00D10AD8" w:rsidP="00D10A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0A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49E648B3" w14:textId="77777777" w:rsidR="00A0108D" w:rsidRPr="00C336EF" w:rsidRDefault="00A0108D" w:rsidP="00A010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DE848F" w14:textId="77777777" w:rsidR="00D10AD8" w:rsidRDefault="00D10AD8" w:rsidP="00A0108D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5108A2F7" w14:textId="77777777" w:rsidR="00D10AD8" w:rsidRDefault="00D10AD8" w:rsidP="00A0108D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43CAA70B" w14:textId="77777777" w:rsidR="00D10AD8" w:rsidRDefault="00D10AD8" w:rsidP="00A0108D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05F28E15" w14:textId="77777777" w:rsidR="00D10AD8" w:rsidRDefault="00D10AD8" w:rsidP="00A0108D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7B614431" w14:textId="77777777" w:rsidR="00D10AD8" w:rsidRDefault="00D10AD8" w:rsidP="00A0108D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5FD44264" w14:textId="77777777" w:rsidR="00D10AD8" w:rsidRDefault="00D10AD8" w:rsidP="00A0108D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45D4791D" w14:textId="77777777" w:rsidR="00D10AD8" w:rsidRDefault="00D10AD8" w:rsidP="00A0108D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74EBAB2F" w14:textId="77777777" w:rsidR="00D10AD8" w:rsidRDefault="00D10AD8" w:rsidP="00A0108D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484FE53B" w14:textId="77777777" w:rsidR="00D10AD8" w:rsidRDefault="00D10AD8" w:rsidP="00A0108D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46135FBC" w14:textId="77777777" w:rsidR="00D10AD8" w:rsidRDefault="00D10AD8" w:rsidP="00A0108D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41FC837C" w14:textId="77777777" w:rsidR="00D10AD8" w:rsidRDefault="00D10AD8" w:rsidP="00A0108D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172CFB0E" w14:textId="77777777" w:rsidR="00D10AD8" w:rsidRDefault="00D10AD8" w:rsidP="00A0108D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517871CF" w14:textId="77777777" w:rsidR="00D10AD8" w:rsidRDefault="00D10AD8" w:rsidP="00A0108D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368D00FE" w14:textId="33A80FF1" w:rsidR="00A0108D" w:rsidRPr="00D10AD8" w:rsidRDefault="00D10AD8" w:rsidP="00A0108D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D10AD8">
        <w:rPr>
          <w:rFonts w:ascii="Times New Roman" w:hAnsi="Times New Roman" w:cs="Times New Roman"/>
          <w:b/>
          <w:bCs/>
          <w:sz w:val="24"/>
          <w:szCs w:val="24"/>
          <w:lang w:eastAsia="en-IN"/>
        </w:rPr>
        <w:lastRenderedPageBreak/>
        <w:t>AIM:</w:t>
      </w:r>
    </w:p>
    <w:p w14:paraId="6BF71863" w14:textId="432D6A1C" w:rsidR="00D10AD8" w:rsidRDefault="00D10AD8" w:rsidP="00A0108D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ab/>
        <w:t>UDP Connection</w:t>
      </w:r>
    </w:p>
    <w:p w14:paraId="404C7EE0" w14:textId="51AC34E2" w:rsidR="00D10AD8" w:rsidRDefault="00D10AD8" w:rsidP="00A0108D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5675B650" w14:textId="311B2C81" w:rsidR="00D10AD8" w:rsidRPr="00D10AD8" w:rsidRDefault="00D10AD8" w:rsidP="00A0108D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D10AD8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PROGRAM:</w:t>
      </w:r>
    </w:p>
    <w:p w14:paraId="7A871D10" w14:textId="2C72E49A" w:rsidR="00D10AD8" w:rsidRPr="00D10AD8" w:rsidRDefault="00D10AD8" w:rsidP="00A0108D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4EB8B01A" w14:textId="14B2E333" w:rsidR="00D10AD8" w:rsidRDefault="00D10AD8" w:rsidP="00A0108D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D10AD8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SERVER:</w:t>
      </w:r>
    </w:p>
    <w:p w14:paraId="38CB0DBE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>#include&lt;stdio.h&gt;</w:t>
      </w:r>
    </w:p>
    <w:p w14:paraId="60DB112E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>#include&lt;stdlib.h&gt;</w:t>
      </w:r>
    </w:p>
    <w:p w14:paraId="4F2F05C6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>#include&lt;string.h&gt;</w:t>
      </w:r>
    </w:p>
    <w:p w14:paraId="59FD64A1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>#include&lt;sys/socket.h&gt;</w:t>
      </w:r>
    </w:p>
    <w:p w14:paraId="690A5D50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>#include&lt;sys/types.h&gt;</w:t>
      </w:r>
    </w:p>
    <w:p w14:paraId="4DAAA452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>#include&lt;netdb.h&gt;</w:t>
      </w:r>
    </w:p>
    <w:p w14:paraId="266ECAF6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>#include&lt;netinet/in.h&gt;</w:t>
      </w:r>
    </w:p>
    <w:p w14:paraId="036D0BCC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>#</w:t>
      </w:r>
      <w:proofErr w:type="gram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define</w:t>
      </w:r>
      <w:proofErr w:type="gram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 xml:space="preserve"> PORT 8080</w:t>
      </w:r>
    </w:p>
    <w:p w14:paraId="096A4F14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>#</w:t>
      </w:r>
      <w:proofErr w:type="gram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define</w:t>
      </w:r>
      <w:proofErr w:type="gram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 xml:space="preserve"> SA struct </w:t>
      </w:r>
      <w:proofErr w:type="spell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sockaddr</w:t>
      </w:r>
      <w:proofErr w:type="spellEnd"/>
    </w:p>
    <w:p w14:paraId="4E686E0F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17530D58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){</w:t>
      </w:r>
    </w:p>
    <w:p w14:paraId="68339EEA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int </w:t>
      </w:r>
      <w:proofErr w:type="spellStart"/>
      <w:proofErr w:type="gram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sockfd,connfd</w:t>
      </w:r>
      <w:proofErr w:type="spellEnd"/>
      <w:proofErr w:type="gram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1F646ED2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struct </w:t>
      </w:r>
      <w:proofErr w:type="spell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sockaddr_in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servaddr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cli_addr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6AFC32C5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sockfd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socket(</w:t>
      </w:r>
      <w:proofErr w:type="gram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AF_INET, SOCK_DGRAM, 0);</w:t>
      </w:r>
    </w:p>
    <w:p w14:paraId="6834B084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perror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"Socket status :");</w:t>
      </w:r>
    </w:p>
    <w:p w14:paraId="4864A905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servaddr.sin_family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 xml:space="preserve"> = AF_INET;</w:t>
      </w:r>
    </w:p>
    <w:p w14:paraId="58B50253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servaddr.sin_</w:t>
      </w:r>
      <w:proofErr w:type="gram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addr.s</w:t>
      </w:r>
      <w:proofErr w:type="gram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_addr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inet_addr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("127.0.0.1");</w:t>
      </w:r>
    </w:p>
    <w:p w14:paraId="33271E5E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servaddr.sin_port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htons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PORT);</w:t>
      </w:r>
    </w:p>
    <w:p w14:paraId="7EC4CB6B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ab/>
        <w:t>bind(</w:t>
      </w:r>
      <w:proofErr w:type="spellStart"/>
      <w:proofErr w:type="gram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sockfd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,(</w:t>
      </w:r>
      <w:proofErr w:type="gram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SA*)&amp;</w:t>
      </w:r>
      <w:proofErr w:type="spell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servaddr,sizeof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servaddr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));</w:t>
      </w:r>
    </w:p>
    <w:p w14:paraId="5EBCCED1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perror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"Bind :");</w:t>
      </w:r>
    </w:p>
    <w:p w14:paraId="0C570703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char </w:t>
      </w:r>
      <w:proofErr w:type="gram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buff[</w:t>
      </w:r>
      <w:proofErr w:type="gram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100];</w:t>
      </w:r>
    </w:p>
    <w:p w14:paraId="01B4C4D4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int </w:t>
      </w:r>
      <w:proofErr w:type="spell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cli_addr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0EEF981D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recvfrom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sockfd,buff</w:t>
      </w:r>
      <w:proofErr w:type="gram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,sizeof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(buff),0,(SA*)&amp;cli_</w:t>
      </w:r>
      <w:proofErr w:type="spell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addr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,&amp;</w:t>
      </w:r>
      <w:proofErr w:type="spell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18AB52A1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perror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recv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");</w:t>
      </w:r>
    </w:p>
    <w:p w14:paraId="7F8D968B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("\</w:t>
      </w:r>
      <w:proofErr w:type="spell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n%s</w:t>
      </w:r>
      <w:proofErr w:type="spellEnd"/>
      <w:proofErr w:type="gram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",buff</w:t>
      </w:r>
      <w:proofErr w:type="gram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75D54B34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ab/>
        <w:t>close(</w:t>
      </w:r>
      <w:proofErr w:type="spell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sockfd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2DC2DC91" w14:textId="12B2FBB6" w:rsidR="00D10AD8" w:rsidRPr="00D10AD8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1C6D3584" w14:textId="24AAD409" w:rsidR="00D10AD8" w:rsidRPr="00D10AD8" w:rsidRDefault="00D10AD8" w:rsidP="00A0108D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489510E5" w14:textId="2AFFB3DA" w:rsidR="00D10AD8" w:rsidRPr="00D10AD8" w:rsidRDefault="00D10AD8" w:rsidP="00A0108D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D10AD8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CLIENT:</w:t>
      </w:r>
    </w:p>
    <w:p w14:paraId="34ACBA58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>#include&lt;stdio.h&gt;</w:t>
      </w:r>
    </w:p>
    <w:p w14:paraId="617581BB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>#include&lt;stdlib.h&gt;</w:t>
      </w:r>
    </w:p>
    <w:p w14:paraId="73FED2E0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>#include&lt;string.h&gt;</w:t>
      </w:r>
    </w:p>
    <w:p w14:paraId="11ECC374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>#include&lt;sys/socket.h&gt;</w:t>
      </w:r>
    </w:p>
    <w:p w14:paraId="4312F828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>#include&lt;sys/types.h&gt;</w:t>
      </w:r>
    </w:p>
    <w:p w14:paraId="49C6E727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>#include&lt;netdb.h&gt;</w:t>
      </w:r>
    </w:p>
    <w:p w14:paraId="6E9EAE17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>#include&lt;netinet/in.h&gt;</w:t>
      </w:r>
    </w:p>
    <w:p w14:paraId="588989E9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>#</w:t>
      </w:r>
      <w:proofErr w:type="gram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define</w:t>
      </w:r>
      <w:proofErr w:type="gram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 xml:space="preserve"> PORT 8080</w:t>
      </w:r>
    </w:p>
    <w:p w14:paraId="2F7C9CAB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>#</w:t>
      </w:r>
      <w:proofErr w:type="gram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define</w:t>
      </w:r>
      <w:proofErr w:type="gram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 xml:space="preserve"> SA struct </w:t>
      </w:r>
      <w:proofErr w:type="spell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sockaddr</w:t>
      </w:r>
      <w:proofErr w:type="spellEnd"/>
    </w:p>
    <w:p w14:paraId="5A930A9C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560AEF3E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){</w:t>
      </w:r>
    </w:p>
    <w:p w14:paraId="7C88FEED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int </w:t>
      </w:r>
      <w:proofErr w:type="spellStart"/>
      <w:proofErr w:type="gram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sockfd,connfd</w:t>
      </w:r>
      <w:proofErr w:type="spellEnd"/>
      <w:proofErr w:type="gram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2EA8CF65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struct </w:t>
      </w:r>
      <w:proofErr w:type="spell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sockaddr_in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servaddr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cli_addr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1D2934ED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sockfd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socket(</w:t>
      </w:r>
      <w:proofErr w:type="gram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AF_INET, SOCK_DGRAM, 0);</w:t>
      </w:r>
    </w:p>
    <w:p w14:paraId="50E03CC4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perror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"Socket status :");</w:t>
      </w:r>
    </w:p>
    <w:p w14:paraId="45880EC8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lastRenderedPageBreak/>
        <w:tab/>
      </w:r>
      <w:proofErr w:type="spellStart"/>
      <w:proofErr w:type="gram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bzero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&amp;</w:t>
      </w:r>
      <w:proofErr w:type="spell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servaddr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servaddr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));</w:t>
      </w:r>
    </w:p>
    <w:p w14:paraId="0FABF7DC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servaddr.sin_family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 xml:space="preserve"> = AF_INET;</w:t>
      </w:r>
    </w:p>
    <w:p w14:paraId="5350674C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servaddr.sin_</w:t>
      </w:r>
      <w:proofErr w:type="gram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addr.s</w:t>
      </w:r>
      <w:proofErr w:type="gram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_addr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inet_addr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("127.0.0.1");</w:t>
      </w:r>
    </w:p>
    <w:p w14:paraId="4E97A72D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servaddr.sin_port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htons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PORT);</w:t>
      </w:r>
    </w:p>
    <w:p w14:paraId="2AF537A6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ab/>
      </w:r>
    </w:p>
    <w:p w14:paraId="1C64AE07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char </w:t>
      </w:r>
      <w:proofErr w:type="gram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buff[</w:t>
      </w:r>
      <w:proofErr w:type="gram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]="vijay";</w:t>
      </w:r>
    </w:p>
    <w:p w14:paraId="5D750A66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int </w:t>
      </w:r>
      <w:proofErr w:type="spell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servaddr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6E1CCC4F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sendto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sockfd,buff</w:t>
      </w:r>
      <w:proofErr w:type="gram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,sizeof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(buff),0,(SA*)&amp;</w:t>
      </w:r>
      <w:proofErr w:type="spell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servaddr,len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61D6EA0F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perror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("send");</w:t>
      </w:r>
    </w:p>
    <w:p w14:paraId="0CDE28EE" w14:textId="77777777" w:rsidR="00696659" w:rsidRPr="00696659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ab/>
        <w:t>close(</w:t>
      </w:r>
      <w:proofErr w:type="spellStart"/>
      <w:r w:rsidRPr="00696659">
        <w:rPr>
          <w:rFonts w:ascii="Times New Roman" w:hAnsi="Times New Roman" w:cs="Times New Roman"/>
          <w:sz w:val="24"/>
          <w:szCs w:val="24"/>
          <w:lang w:eastAsia="en-IN"/>
        </w:rPr>
        <w:t>sockfd</w:t>
      </w:r>
      <w:proofErr w:type="spellEnd"/>
      <w:r w:rsidRPr="00696659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5A6BD6C8" w14:textId="41D4E004" w:rsidR="001F15F0" w:rsidRPr="00A0108D" w:rsidRDefault="00696659" w:rsidP="00696659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96659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sectPr w:rsidR="001F15F0" w:rsidRPr="00A0108D" w:rsidSect="00C336E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717B"/>
    <w:multiLevelType w:val="hybridMultilevel"/>
    <w:tmpl w:val="9A4016B4"/>
    <w:lvl w:ilvl="0" w:tplc="BACCCA7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917BC"/>
    <w:multiLevelType w:val="hybridMultilevel"/>
    <w:tmpl w:val="F0465454"/>
    <w:lvl w:ilvl="0" w:tplc="288E4CC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D8"/>
    <w:rsid w:val="001F15F0"/>
    <w:rsid w:val="00696659"/>
    <w:rsid w:val="00A0108D"/>
    <w:rsid w:val="00D1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0EDB"/>
  <w15:chartTrackingRefBased/>
  <w15:docId w15:val="{428250C9-DAB2-4B4D-884E-D0B54A64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08D"/>
    <w:pPr>
      <w:ind w:left="720"/>
      <w:contextualSpacing/>
    </w:pPr>
  </w:style>
  <w:style w:type="paragraph" w:styleId="NoSpacing">
    <w:name w:val="No Spacing"/>
    <w:uiPriority w:val="1"/>
    <w:qFormat/>
    <w:rsid w:val="00A010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jay%20s\Documents\Custom%20Office%20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6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Shanmugan S</dc:creator>
  <cp:keywords/>
  <dc:description/>
  <cp:lastModifiedBy>vijay shanmugam selvaraj</cp:lastModifiedBy>
  <cp:revision>1</cp:revision>
  <dcterms:created xsi:type="dcterms:W3CDTF">2021-12-26T14:52:00Z</dcterms:created>
  <dcterms:modified xsi:type="dcterms:W3CDTF">2021-12-26T14:58:00Z</dcterms:modified>
</cp:coreProperties>
</file>