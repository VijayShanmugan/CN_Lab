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33B5" w14:textId="3AFDEB15" w:rsidR="00A0108D" w:rsidRPr="002216ED" w:rsidRDefault="00A0108D" w:rsidP="00A0108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 NO: </w:t>
      </w:r>
      <w:r w:rsidR="004E0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14:paraId="3DD48A69" w14:textId="01E20490" w:rsidR="00A0108D" w:rsidRPr="00C336EF" w:rsidRDefault="004E0430" w:rsidP="00A0108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14/12/2021</w:t>
      </w:r>
    </w:p>
    <w:p w14:paraId="1DCEA7F4" w14:textId="04FB4E8D" w:rsidR="00A0108D" w:rsidRDefault="00A0108D" w:rsidP="004E04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Arial" w:eastAsia="Times New Roman" w:hAnsi="Arial" w:cs="Arial"/>
          <w:color w:val="000000"/>
          <w:lang w:eastAsia="en-IN"/>
        </w:rPr>
        <w:t> </w:t>
      </w:r>
      <w:r w:rsidR="004E0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SLIDING WINDOW</w:t>
      </w:r>
    </w:p>
    <w:p w14:paraId="38012DEC" w14:textId="5702CEF0" w:rsidR="004E0430" w:rsidRDefault="004E0430" w:rsidP="004E043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SELECTIVE REPEAT PROTOCOL</w:t>
      </w:r>
    </w:p>
    <w:p w14:paraId="5AFAEDAB" w14:textId="77777777" w:rsidR="004E0430" w:rsidRPr="00C336EF" w:rsidRDefault="004E0430" w:rsidP="00A010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C0DEBE6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D1F8921" w14:textId="78E0E2C1" w:rsidR="00A0108D" w:rsidRDefault="00A0108D" w:rsidP="00285A2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 </w:t>
      </w:r>
    </w:p>
    <w:p w14:paraId="66680AA9" w14:textId="360DBBC0" w:rsidR="004E0430" w:rsidRPr="004E0430" w:rsidRDefault="004E0430" w:rsidP="00285A2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285A26" w:rsidRPr="00433010">
        <w:rPr>
          <w:rFonts w:ascii="Times New Roman" w:hAnsi="Times New Roman" w:cs="Times New Roman"/>
          <w:color w:val="3C4043"/>
          <w:spacing w:val="3"/>
          <w:sz w:val="24"/>
          <w:szCs w:val="24"/>
        </w:rPr>
        <w:t>Implement</w:t>
      </w:r>
      <w:r w:rsidR="00285A2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285A26" w:rsidRPr="00433010">
        <w:rPr>
          <w:rFonts w:ascii="Times New Roman" w:hAnsi="Times New Roman" w:cs="Times New Roman"/>
          <w:color w:val="3C4043"/>
          <w:spacing w:val="3"/>
          <w:sz w:val="24"/>
          <w:szCs w:val="24"/>
        </w:rPr>
        <w:t>Sliding window protocol using Selective Repeat ARQ for LIC application.</w:t>
      </w:r>
    </w:p>
    <w:p w14:paraId="1DDCA822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52ADE78" w14:textId="77777777" w:rsidR="00A0108D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8A56B53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D131ECE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1917B89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40F9373" w14:textId="77777777" w:rsidR="00285A26" w:rsidRPr="002216ED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649845B1" w14:textId="77777777" w:rsidR="00285A26" w:rsidRPr="002216ED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39423F2C" w14:textId="3142BD83" w:rsidR="00285A26" w:rsidRPr="00285A26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Create a new function to handle the transactions.</w:t>
      </w:r>
    </w:p>
    <w:p w14:paraId="3D7E46D0" w14:textId="783328D8" w:rsidR="00285A26" w:rsidRPr="00285A26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Send the plans to the client and let him to choose the plan.</w:t>
      </w:r>
    </w:p>
    <w:p w14:paraId="306F6C82" w14:textId="62AEE6AE" w:rsidR="00285A26" w:rsidRPr="00285A26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Get the packets and send the acknowledgements to the client.</w:t>
      </w:r>
    </w:p>
    <w:p w14:paraId="353D012D" w14:textId="3ED3194A" w:rsidR="00A0108D" w:rsidRPr="00285A26" w:rsidRDefault="00285A26" w:rsidP="00285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Close the socket.</w:t>
      </w:r>
    </w:p>
    <w:p w14:paraId="0062DCFD" w14:textId="77777777" w:rsidR="00A0108D" w:rsidRPr="00C336EF" w:rsidRDefault="00A0108D" w:rsidP="00A0108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31D7506" w14:textId="77777777" w:rsidR="00285A26" w:rsidRPr="002216ED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7C1F5758" w14:textId="77777777" w:rsidR="00285A26" w:rsidRPr="002216ED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7A5CFF2B" w14:textId="6B1D8514" w:rsidR="00285A26" w:rsidRPr="00285A26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Create a new function to handle the transactions.</w:t>
      </w:r>
    </w:p>
    <w:p w14:paraId="5CB5FB7F" w14:textId="2277F9E7" w:rsidR="00285A26" w:rsidRPr="00285A26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5A26"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 w:rsidRPr="00285A26">
        <w:rPr>
          <w:rFonts w:ascii="Times New Roman" w:hAnsi="Times New Roman" w:cs="Times New Roman"/>
          <w:sz w:val="24"/>
          <w:szCs w:val="24"/>
        </w:rPr>
        <w:t xml:space="preserve"> the plans and choose the plan and set your details in a buffer and sent it a </w:t>
      </w:r>
      <w:proofErr w:type="gramStart"/>
      <w:r w:rsidRPr="00285A26">
        <w:rPr>
          <w:rFonts w:ascii="Times New Roman" w:hAnsi="Times New Roman" w:cs="Times New Roman"/>
          <w:sz w:val="24"/>
          <w:szCs w:val="24"/>
        </w:rPr>
        <w:t>packets</w:t>
      </w:r>
      <w:proofErr w:type="gramEnd"/>
      <w:r w:rsidRPr="00285A26">
        <w:rPr>
          <w:rFonts w:ascii="Times New Roman" w:hAnsi="Times New Roman" w:cs="Times New Roman"/>
          <w:sz w:val="24"/>
          <w:szCs w:val="24"/>
        </w:rPr>
        <w:t xml:space="preserve"> and wait for the acknowledgement to receive.</w:t>
      </w:r>
    </w:p>
    <w:p w14:paraId="4C7E201C" w14:textId="62781BB9" w:rsidR="00285A26" w:rsidRPr="00285A26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If acknowledgement is failed resend the packets.</w:t>
      </w:r>
    </w:p>
    <w:p w14:paraId="1DA2BE5F" w14:textId="68EAF7C4" w:rsidR="00285A26" w:rsidRPr="00285A26" w:rsidRDefault="00285A26" w:rsidP="00285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5A26">
        <w:rPr>
          <w:rFonts w:ascii="Times New Roman" w:hAnsi="Times New Roman" w:cs="Times New Roman"/>
          <w:sz w:val="24"/>
          <w:szCs w:val="24"/>
        </w:rPr>
        <w:t>Close the socket.</w:t>
      </w:r>
    </w:p>
    <w:p w14:paraId="6E83E4E0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F0626E" w14:textId="77777777" w:rsidR="00A0108D" w:rsidRPr="00C336EF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</w:t>
      </w: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 </w:t>
      </w:r>
    </w:p>
    <w:p w14:paraId="24FCF5F2" w14:textId="77777777" w:rsidR="00A0108D" w:rsidRPr="00C336EF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4128B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28E1DD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311C4C0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259C75F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7E674A84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arpa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inet.h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5BA2A17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netinet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in.h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0919214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unistd.h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241E92D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&lt;sys/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types.h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43F3E0C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&lt;sys/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socket.h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7E020AC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1024 </w:t>
      </w:r>
    </w:p>
    <w:p w14:paraId="2F63624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8080 </w:t>
      </w:r>
    </w:p>
    <w:p w14:paraId="12BD573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 struct 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sockaddr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C7BFA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</w:p>
    <w:p w14:paraId="7E0F7DD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char 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buff[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MAX]="Plan 1:\n \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tAmount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2000 \n Plan 2:\n \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tAmount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5000 \n Plan 3:\n  \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tAmount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10000";</w:t>
      </w:r>
    </w:p>
    <w:p w14:paraId="335BB91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connfd,buff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(buff)); </w:t>
      </w:r>
    </w:p>
    <w:p w14:paraId="60D75C6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"Message sent :");</w:t>
      </w:r>
    </w:p>
    <w:p w14:paraId="40FFA63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buff,sizeof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(buff)); </w:t>
      </w:r>
    </w:p>
    <w:p w14:paraId="2A996A6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read(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connfd,buff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(buff)); </w:t>
      </w:r>
    </w:p>
    <w:p w14:paraId="5A94792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Recieve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:"); </w:t>
      </w:r>
    </w:p>
    <w:p w14:paraId="0CF9287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",buff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4D92E9E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buff,sizeof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(buff)); </w:t>
      </w:r>
    </w:p>
    <w:p w14:paraId="1824EA8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char 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temp[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MAX]; </w:t>
      </w:r>
    </w:p>
    <w:p w14:paraId="5B456D0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1){ </w:t>
      </w:r>
    </w:p>
    <w:p w14:paraId="117432F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temp,sizeof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(temp)); </w:t>
      </w:r>
    </w:p>
    <w:p w14:paraId="31D3A83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x=read(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connfd,temp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(temp)); </w:t>
      </w:r>
    </w:p>
    <w:p w14:paraId="1FE8025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temp,"Done</w:t>
      </w:r>
      <w:proofErr w:type="spellEnd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22AEB9B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break;  </w:t>
      </w:r>
    </w:p>
    <w:p w14:paraId="24169F5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if(x&lt;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0){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2EB462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temp,"No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</w:t>
      </w:r>
    </w:p>
    <w:p w14:paraId="66EF7B4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connfd,temp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(temp)); </w:t>
      </w:r>
    </w:p>
    <w:p w14:paraId="0C58E0E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continue; </w:t>
      </w:r>
    </w:p>
    <w:p w14:paraId="48B7F74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5496029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9EEEDC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7E2462E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"Received - %s\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n",temp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54F3049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buff,temp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0A0327F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temp,"Yes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"); </w:t>
      </w:r>
    </w:p>
    <w:p w14:paraId="3621CB4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connfd,temp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(temp)); </w:t>
      </w:r>
    </w:p>
    <w:p w14:paraId="49816A9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04E31B5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14:paraId="179CB57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Recieved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:%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s",buff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71E98BE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7A95E0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return; </w:t>
      </w:r>
    </w:p>
    <w:p w14:paraId="27885004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3372626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</w:t>
      </w:r>
    </w:p>
    <w:p w14:paraId="4635BEB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sockfd,len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,k,connfd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16E16BC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struct 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sockaddr_in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servaddr,cli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60EFDB0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AF_INET,SOCK_STREAM,0); </w:t>
      </w:r>
    </w:p>
    <w:p w14:paraId="6CB358F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"Socket status :"); </w:t>
      </w:r>
    </w:p>
    <w:p w14:paraId="3767D98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)); </w:t>
      </w:r>
    </w:p>
    <w:p w14:paraId="261046D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servaddr.sin_family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=AF_INET; </w:t>
      </w:r>
    </w:p>
    <w:p w14:paraId="597A6E2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servaddr.sin_port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htons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PORT); </w:t>
      </w:r>
    </w:p>
    <w:p w14:paraId="48E1F73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servaddr.sin_</w:t>
      </w:r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addr.s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_addr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htonl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(INADDR_ANY); </w:t>
      </w:r>
    </w:p>
    <w:p w14:paraId="1FD6A3C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>bind(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SA*)&amp;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servaddr,sizeof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)); </w:t>
      </w:r>
    </w:p>
    <w:p w14:paraId="08568B4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"Bind status :"); </w:t>
      </w:r>
    </w:p>
    <w:p w14:paraId="7B29BED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listen(sockfd,5); </w:t>
      </w:r>
    </w:p>
    <w:p w14:paraId="0B8A2F3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"Listening :"); </w:t>
      </w:r>
    </w:p>
    <w:p w14:paraId="4F42425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(cli); </w:t>
      </w:r>
    </w:p>
    <w:p w14:paraId="3BF8235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=accept(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,(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SA*)&amp;cli,&amp;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3971176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"Accept status :"); </w:t>
      </w:r>
    </w:p>
    <w:p w14:paraId="429C815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091BEC0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0;</w:t>
      </w:r>
    </w:p>
    <w:p w14:paraId="5AF818DD" w14:textId="0F39E20B" w:rsidR="00A0108D" w:rsidRPr="00C336EF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ADEC33A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EF48C51" w14:textId="77777777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D6C4A1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0E639B8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1E51E92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476A3A9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arpa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inet.h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51574A6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netinet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1CCE92E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unistd.h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3BE5C1C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&lt;sys/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types.h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78484C7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&lt;sys/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socket.h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</w:p>
    <w:p w14:paraId="08AAEC5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 1024 </w:t>
      </w:r>
    </w:p>
    <w:p w14:paraId="2038ACF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PORT 8080 </w:t>
      </w:r>
    </w:p>
    <w:p w14:paraId="3950CC9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 struct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BC5613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){ </w:t>
      </w:r>
    </w:p>
    <w:p w14:paraId="0E2E98A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='-'; </w:t>
      </w:r>
    </w:p>
    <w:p w14:paraId="2CA3F2B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buff[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MAX];</w:t>
      </w:r>
    </w:p>
    <w:p w14:paraId="28A28C4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plan; </w:t>
      </w:r>
    </w:p>
    <w:p w14:paraId="7EED468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(buff)); </w:t>
      </w:r>
    </w:p>
    <w:p w14:paraId="6FB8949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read(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connfd,buff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,MAX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1729715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Recieve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status :"); </w:t>
      </w:r>
    </w:p>
    <w:p w14:paraId="2BEE2CF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("%s\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",buff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6B40AE9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"Select your plan :"); </w:t>
      </w:r>
    </w:p>
    <w:p w14:paraId="2B76B80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047F21B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(buff)); </w:t>
      </w:r>
    </w:p>
    <w:p w14:paraId="1C3E1BC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char name[100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],location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[100]; </w:t>
      </w:r>
    </w:p>
    <w:p w14:paraId="15BCDCD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your name :"); </w:t>
      </w:r>
    </w:p>
    <w:p w14:paraId="0970F06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",name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4CC2B5F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strncat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name,&amp;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ch,1); </w:t>
      </w:r>
    </w:p>
    <w:p w14:paraId="64CCBBA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your location :"); </w:t>
      </w:r>
    </w:p>
    <w:p w14:paraId="1D488CA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",location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0347B97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strncat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location,&amp;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ch,1); </w:t>
      </w:r>
    </w:p>
    <w:p w14:paraId="71A377F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strcat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name,location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273E98E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strcat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buff,name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277D844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a_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10]; </w:t>
      </w:r>
    </w:p>
    <w:p w14:paraId="1547886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"Selected Plan is :%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d",plan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447D81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nConfirm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your Plan by choosing the same :");</w:t>
      </w:r>
    </w:p>
    <w:p w14:paraId="033AB97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("%s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_temp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7EE8BC8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strcat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buff,a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_temp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4196564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",buff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3F789F4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("\n\n");</w:t>
      </w:r>
    </w:p>
    <w:p w14:paraId="1184786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connfd,buff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(buff)); </w:t>
      </w:r>
    </w:p>
    <w:p w14:paraId="220C1E6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strlen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(buff); </w:t>
      </w:r>
    </w:p>
    <w:p w14:paraId="45F7091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char failed[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]; </w:t>
      </w:r>
    </w:p>
    <w:p w14:paraId="3125AA7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char ack[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D09D75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sent=0; </w:t>
      </w:r>
    </w:p>
    <w:p w14:paraId="4D9740A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</w:p>
    <w:p w14:paraId="3E993AC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temp[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MAX]; </w:t>
      </w:r>
    </w:p>
    <w:p w14:paraId="177025B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while(sent&lt;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4643713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"Sending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pakcet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...\n"); </w:t>
      </w:r>
    </w:p>
    <w:p w14:paraId="53A199F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y[MAX]; </w:t>
      </w:r>
    </w:p>
    <w:p w14:paraId="799C45D6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y,&amp;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buff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[sent]); </w:t>
      </w:r>
    </w:p>
    <w:p w14:paraId="7B3009E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connfd,y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(buff[sent])); </w:t>
      </w:r>
    </w:p>
    <w:p w14:paraId="7CF95AD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(temp)); </w:t>
      </w:r>
    </w:p>
    <w:p w14:paraId="051F5F5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read(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connfd,temp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(temp)); </w:t>
      </w:r>
    </w:p>
    <w:p w14:paraId="1F99A07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"Acknowledgement received successfully...\n"); </w:t>
      </w:r>
    </w:p>
    <w:p w14:paraId="63ACD0F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strcmp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temp,"no</w:t>
      </w:r>
      <w:proofErr w:type="spellEnd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")=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=0) </w:t>
      </w:r>
    </w:p>
    <w:p w14:paraId="77DA4DC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continue; </w:t>
      </w:r>
    </w:p>
    <w:p w14:paraId="0CE5C8C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6653F78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sent++; </w:t>
      </w:r>
    </w:p>
    <w:p w14:paraId="3E4B8DD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} </w:t>
      </w:r>
    </w:p>
    <w:p w14:paraId="738E74B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(temp)); </w:t>
      </w:r>
    </w:p>
    <w:p w14:paraId="3B2035A5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temp,"Done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"); </w:t>
      </w:r>
    </w:p>
    <w:p w14:paraId="5DB6D86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write(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connfd,temp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,sizeof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(temp)); </w:t>
      </w:r>
    </w:p>
    <w:p w14:paraId="4A97C81F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nSending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 completed...\n"); </w:t>
      </w:r>
    </w:p>
    <w:p w14:paraId="3BE520A8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return; </w:t>
      </w:r>
    </w:p>
    <w:p w14:paraId="6022AD3D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2D5CDFB1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){ </w:t>
      </w:r>
    </w:p>
    <w:p w14:paraId="5EFE5DAB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sockfd,len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5F5C573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struct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sockaddr_in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servaddr,cli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14:paraId="7489C61E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AF_INET,SOCK_STREAM,0); 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("Socket status :"); </w:t>
      </w:r>
    </w:p>
    <w:p w14:paraId="64826C80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bzero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(&amp;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servaddr,sizeof</w:t>
      </w:r>
      <w:proofErr w:type="spellEnd"/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)); </w:t>
      </w:r>
    </w:p>
    <w:p w14:paraId="7A895139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</w:t>
      </w:r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addr.s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_addr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inet_addr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("127.0.0.1"); </w:t>
      </w:r>
    </w:p>
    <w:p w14:paraId="00FDF90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servaddr.sin_port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htons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PORT); </w:t>
      </w:r>
    </w:p>
    <w:p w14:paraId="2A479587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servaddr.sin_family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=AF_INET; </w:t>
      </w:r>
    </w:p>
    <w:p w14:paraId="17402BEC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connect(</w:t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SA*)&amp;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servaddr,sizeof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servaddr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)); </w:t>
      </w:r>
    </w:p>
    <w:p w14:paraId="13E1AD7A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perror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"Connection status :"); </w:t>
      </w:r>
    </w:p>
    <w:p w14:paraId="53C8EE02" w14:textId="77777777" w:rsidR="00491357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sockfd</w:t>
      </w:r>
      <w:proofErr w:type="spellEnd"/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14:paraId="29866FCE" w14:textId="057727D9" w:rsidR="00A0108D" w:rsidRPr="00491357" w:rsidRDefault="00491357" w:rsidP="0049135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13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0;}</w:t>
      </w:r>
    </w:p>
    <w:p w14:paraId="257BE9CF" w14:textId="679CD7DA" w:rsidR="00A0108D" w:rsidRDefault="00A0108D" w:rsidP="00A010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SAMPLE </w:t>
      </w: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 </w:t>
      </w:r>
    </w:p>
    <w:p w14:paraId="0711BE62" w14:textId="062661D0" w:rsidR="00491357" w:rsidRPr="00C336EF" w:rsidRDefault="00491357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49B245E5" wp14:editId="08DA3733">
            <wp:simplePos x="0" y="0"/>
            <wp:positionH relativeFrom="margin">
              <wp:posOffset>2914650</wp:posOffset>
            </wp:positionH>
            <wp:positionV relativeFrom="paragraph">
              <wp:posOffset>5863590</wp:posOffset>
            </wp:positionV>
            <wp:extent cx="2660650" cy="571500"/>
            <wp:effectExtent l="0" t="0" r="6350" b="0"/>
            <wp:wrapThrough wrapText="bothSides">
              <wp:wrapPolygon edited="0">
                <wp:start x="0" y="0"/>
                <wp:lineTo x="0" y="20880"/>
                <wp:lineTo x="21497" y="20880"/>
                <wp:lineTo x="2149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577FA" w14:textId="715ECFA3" w:rsidR="00A0108D" w:rsidRPr="00C336EF" w:rsidRDefault="00491357" w:rsidP="00A01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F84C6A4" wp14:editId="67EF6FB1">
            <wp:simplePos x="0" y="0"/>
            <wp:positionH relativeFrom="column">
              <wp:posOffset>2914650</wp:posOffset>
            </wp:positionH>
            <wp:positionV relativeFrom="paragraph">
              <wp:posOffset>2540</wp:posOffset>
            </wp:positionV>
            <wp:extent cx="2667000" cy="5676900"/>
            <wp:effectExtent l="0" t="0" r="0" b="0"/>
            <wp:wrapThrough wrapText="bothSides">
              <wp:wrapPolygon edited="0">
                <wp:start x="0" y="0"/>
                <wp:lineTo x="0" y="21528"/>
                <wp:lineTo x="21446" y="21528"/>
                <wp:lineTo x="214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A4FB289" wp14:editId="6EB897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825750" cy="5661660"/>
            <wp:effectExtent l="0" t="0" r="0" b="0"/>
            <wp:wrapThrough wrapText="bothSides">
              <wp:wrapPolygon edited="0">
                <wp:start x="0" y="0"/>
                <wp:lineTo x="0" y="21513"/>
                <wp:lineTo x="21406" y="21513"/>
                <wp:lineTo x="214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87A20" w14:textId="38ED641C" w:rsidR="00A0108D" w:rsidRPr="00A0108D" w:rsidRDefault="00A0108D" w:rsidP="00A010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77A83" w14:textId="77777777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CC2F85A" w14:textId="36845D58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EFDCD31" w14:textId="359F9A05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6E488A8" w14:textId="485B82E0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9B8B026" w14:textId="3D4AADC5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4F94417" w14:textId="19B62B48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CA7259F" w14:textId="335B3501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D0D4519" w14:textId="7C57539C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RESULT:</w:t>
      </w:r>
    </w:p>
    <w:p w14:paraId="2955C548" w14:textId="37C4EBA1" w:rsidR="00491357" w:rsidRPr="00491357" w:rsidRDefault="00491357" w:rsidP="004913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The </w:t>
      </w:r>
      <w:r w:rsidRPr="00433010">
        <w:rPr>
          <w:rFonts w:ascii="Times New Roman" w:hAnsi="Times New Roman" w:cs="Times New Roman"/>
          <w:color w:val="3C4043"/>
          <w:spacing w:val="3"/>
          <w:sz w:val="24"/>
          <w:szCs w:val="24"/>
        </w:rPr>
        <w:t>Sliding window protocol using Selective Repeat ARQ for LIC application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has been implemented and the output has been verified.</w:t>
      </w:r>
    </w:p>
    <w:p w14:paraId="3482264E" w14:textId="77777777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F4D83D3" w14:textId="77777777" w:rsidR="00491357" w:rsidRDefault="00491357" w:rsidP="00A0108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sectPr w:rsidR="00491357" w:rsidSect="00C336E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17B"/>
    <w:multiLevelType w:val="hybridMultilevel"/>
    <w:tmpl w:val="9A4016B4"/>
    <w:lvl w:ilvl="0" w:tplc="BACCCA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17BC"/>
    <w:multiLevelType w:val="hybridMultilevel"/>
    <w:tmpl w:val="F0465454"/>
    <w:lvl w:ilvl="0" w:tplc="288E4C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30"/>
    <w:rsid w:val="001F15F0"/>
    <w:rsid w:val="00285A26"/>
    <w:rsid w:val="00491357"/>
    <w:rsid w:val="004E0430"/>
    <w:rsid w:val="00A0108D"/>
    <w:rsid w:val="00D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F419"/>
  <w15:chartTrackingRefBased/>
  <w15:docId w15:val="{331C78D7-885C-4D5F-BBAB-413605F9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8D"/>
    <w:pPr>
      <w:ind w:left="720"/>
      <w:contextualSpacing/>
    </w:pPr>
  </w:style>
  <w:style w:type="paragraph" w:styleId="NoSpacing">
    <w:name w:val="No Spacing"/>
    <w:uiPriority w:val="1"/>
    <w:qFormat/>
    <w:rsid w:val="00A01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%20s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Shanmugan S</dc:creator>
  <cp:keywords/>
  <dc:description/>
  <cp:lastModifiedBy>vijay shanmugam selvaraj</cp:lastModifiedBy>
  <cp:revision>2</cp:revision>
  <dcterms:created xsi:type="dcterms:W3CDTF">2021-12-25T09:29:00Z</dcterms:created>
  <dcterms:modified xsi:type="dcterms:W3CDTF">2021-12-26T10:51:00Z</dcterms:modified>
</cp:coreProperties>
</file>